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12" w:rsidRDefault="00CC3784" w:rsidP="00D13323">
      <w:pPr>
        <w:pStyle w:val="ab"/>
        <w:jc w:val="left"/>
      </w:pPr>
      <w:r w:rsidRPr="00153332">
        <w:rPr>
          <w:rStyle w:val="a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233425</wp:posOffset>
                </wp:positionH>
                <wp:positionV relativeFrom="paragraph">
                  <wp:posOffset>-183380</wp:posOffset>
                </wp:positionV>
                <wp:extent cx="34992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332" w:rsidRPr="00153332" w:rsidRDefault="00153332">
                            <w:pPr>
                              <w:rPr>
                                <w:color w:val="418AB3" w:themeColor="accent1"/>
                                <w:sz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115B">
                              <w:rPr>
                                <w:color w:val="418AB3" w:themeColor="accent1"/>
                                <w:sz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Ник</w:t>
                            </w:r>
                            <w:r w:rsidR="009842A5" w:rsidRPr="0054115B">
                              <w:rPr>
                                <w:color w:val="418AB3" w:themeColor="accent1"/>
                                <w:sz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олета </w:t>
                            </w:r>
                            <w:r w:rsidRPr="0054115B">
                              <w:rPr>
                                <w:color w:val="418AB3" w:themeColor="accent1"/>
                                <w:sz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Черня</w:t>
                            </w:r>
                            <w:r>
                              <w:rPr>
                                <w:color w:val="418AB3" w:themeColor="accent1"/>
                                <w:sz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C3784">
                              <w:rPr>
                                <w:color w:val="418AB3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Начинающий с</w:t>
                            </w:r>
                            <w:r w:rsidRPr="00153332">
                              <w:rPr>
                                <w:color w:val="418AB3" w:themeColor="accent1"/>
                                <w:sz w:val="2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пециалист в сфере коммуникации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.4pt;margin-top:-14.45pt;width:275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" filled="f" stroked="f">
                <v:textbox style="mso-fit-shape-to-text:t">
                  <w:txbxContent>
                    <w:p w:rsidR="00153332" w:rsidRPr="00153332" w:rsidRDefault="00153332">
                      <w:pPr>
                        <w:rPr>
                          <w:color w:val="418AB3" w:themeColor="accent1"/>
                          <w:sz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115B">
                        <w:rPr>
                          <w:color w:val="418AB3" w:themeColor="accent1"/>
                          <w:sz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Ник</w:t>
                      </w:r>
                      <w:r w:rsidR="009842A5" w:rsidRPr="0054115B">
                        <w:rPr>
                          <w:color w:val="418AB3" w:themeColor="accent1"/>
                          <w:sz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олета </w:t>
                      </w:r>
                      <w:r w:rsidRPr="0054115B">
                        <w:rPr>
                          <w:color w:val="418AB3" w:themeColor="accent1"/>
                          <w:sz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Черня</w:t>
                      </w:r>
                      <w:r>
                        <w:rPr>
                          <w:color w:val="418AB3" w:themeColor="accent1"/>
                          <w:sz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C3784">
                        <w:rPr>
                          <w:color w:val="418AB3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Начинающий с</w:t>
                      </w:r>
                      <w:r w:rsidRPr="00153332">
                        <w:rPr>
                          <w:color w:val="418AB3" w:themeColor="accent1"/>
                          <w:sz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пециалист в сфере коммуникации</w:t>
                      </w:r>
                    </w:p>
                  </w:txbxContent>
                </v:textbox>
              </v:shape>
            </w:pict>
          </mc:Fallback>
        </mc:AlternateContent>
      </w:r>
      <w:r w:rsidR="005F352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-932400</wp:posOffset>
                </wp:positionH>
                <wp:positionV relativeFrom="paragraph">
                  <wp:posOffset>-1018800</wp:posOffset>
                </wp:positionV>
                <wp:extent cx="1403821" cy="11461917"/>
                <wp:effectExtent l="0" t="0" r="6350" b="0"/>
                <wp:wrapNone/>
                <wp:docPr id="180" name="Группа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821" cy="11461917"/>
                          <a:chOff x="0" y="-291395"/>
                          <a:chExt cx="968532" cy="9663995"/>
                        </a:xfrm>
                      </wpg:grpSpPr>
                      <wps:wsp>
                        <wps:cNvPr id="181" name="Прямоугольник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оугольник 5"/>
                        <wps:cNvSpPr/>
                        <wps:spPr>
                          <a:xfrm>
                            <a:off x="331630" y="-291395"/>
                            <a:ext cx="636902" cy="9530849"/>
                          </a:xfrm>
                          <a:custGeom>
                            <a:avLst/>
                            <a:gdLst>
                              <a:gd name="connsiteX0" fmla="*/ 0 w 667707"/>
                              <a:gd name="connsiteY0" fmla="*/ 0 h 9363456"/>
                              <a:gd name="connsiteX1" fmla="*/ 667707 w 667707"/>
                              <a:gd name="connsiteY1" fmla="*/ 0 h 9363456"/>
                              <a:gd name="connsiteX2" fmla="*/ 667707 w 667707"/>
                              <a:gd name="connsiteY2" fmla="*/ 9363456 h 9363456"/>
                              <a:gd name="connsiteX3" fmla="*/ 0 w 667707"/>
                              <a:gd name="connsiteY3" fmla="*/ 9363456 h 9363456"/>
                              <a:gd name="connsiteX4" fmla="*/ 0 w 667707"/>
                              <a:gd name="connsiteY4" fmla="*/ 0 h 9363456"/>
                              <a:gd name="connsiteX0" fmla="*/ 0 w 667718"/>
                              <a:gd name="connsiteY0" fmla="*/ 0 h 9363456"/>
                              <a:gd name="connsiteX1" fmla="*/ 667707 w 667718"/>
                              <a:gd name="connsiteY1" fmla="*/ 0 h 9363456"/>
                              <a:gd name="connsiteX2" fmla="*/ 667718 w 667718"/>
                              <a:gd name="connsiteY2" fmla="*/ 3971925 h 9363456"/>
                              <a:gd name="connsiteX3" fmla="*/ 667707 w 667718"/>
                              <a:gd name="connsiteY3" fmla="*/ 9363456 h 9363456"/>
                              <a:gd name="connsiteX4" fmla="*/ 0 w 667718"/>
                              <a:gd name="connsiteY4" fmla="*/ 9363456 h 9363456"/>
                              <a:gd name="connsiteX5" fmla="*/ 0 w 667718"/>
                              <a:gd name="connsiteY5" fmla="*/ 0 h 9363456"/>
                              <a:gd name="connsiteX0" fmla="*/ 0 w 667707"/>
                              <a:gd name="connsiteY0" fmla="*/ 0 h 9363456"/>
                              <a:gd name="connsiteX1" fmla="*/ 667707 w 667707"/>
                              <a:gd name="connsiteY1" fmla="*/ 0 h 9363456"/>
                              <a:gd name="connsiteX2" fmla="*/ 448643 w 667707"/>
                              <a:gd name="connsiteY2" fmla="*/ 5314677 h 9363456"/>
                              <a:gd name="connsiteX3" fmla="*/ 667707 w 667707"/>
                              <a:gd name="connsiteY3" fmla="*/ 9363456 h 9363456"/>
                              <a:gd name="connsiteX4" fmla="*/ 0 w 667707"/>
                              <a:gd name="connsiteY4" fmla="*/ 9363456 h 9363456"/>
                              <a:gd name="connsiteX5" fmla="*/ 0 w 667707"/>
                              <a:gd name="connsiteY5" fmla="*/ 0 h 9363456"/>
                              <a:gd name="connsiteX0" fmla="*/ 0 w 1316289"/>
                              <a:gd name="connsiteY0" fmla="*/ 0 h 9363456"/>
                              <a:gd name="connsiteX1" fmla="*/ 1316289 w 1316289"/>
                              <a:gd name="connsiteY1" fmla="*/ 0 h 9363456"/>
                              <a:gd name="connsiteX2" fmla="*/ 448643 w 1316289"/>
                              <a:gd name="connsiteY2" fmla="*/ 5314677 h 9363456"/>
                              <a:gd name="connsiteX3" fmla="*/ 667707 w 1316289"/>
                              <a:gd name="connsiteY3" fmla="*/ 9363456 h 9363456"/>
                              <a:gd name="connsiteX4" fmla="*/ 0 w 1316289"/>
                              <a:gd name="connsiteY4" fmla="*/ 9363456 h 9363456"/>
                              <a:gd name="connsiteX5" fmla="*/ 0 w 1316289"/>
                              <a:gd name="connsiteY5" fmla="*/ 0 h 9363456"/>
                              <a:gd name="connsiteX0" fmla="*/ 0 w 1316289"/>
                              <a:gd name="connsiteY0" fmla="*/ 0 h 9363456"/>
                              <a:gd name="connsiteX1" fmla="*/ 1316289 w 1316289"/>
                              <a:gd name="connsiteY1" fmla="*/ 0 h 9363456"/>
                              <a:gd name="connsiteX2" fmla="*/ 448643 w 1316289"/>
                              <a:gd name="connsiteY2" fmla="*/ 5314677 h 9363456"/>
                              <a:gd name="connsiteX3" fmla="*/ 667707 w 1316289"/>
                              <a:gd name="connsiteY3" fmla="*/ 9363456 h 9363456"/>
                              <a:gd name="connsiteX4" fmla="*/ 0 w 1316289"/>
                              <a:gd name="connsiteY4" fmla="*/ 9363456 h 9363456"/>
                              <a:gd name="connsiteX5" fmla="*/ 0 w 131628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316289" h="9363456">
                                <a:moveTo>
                                  <a:pt x="0" y="0"/>
                                </a:moveTo>
                                <a:lnTo>
                                  <a:pt x="1316289" y="0"/>
                                </a:lnTo>
                                <a:cubicBezTo>
                                  <a:pt x="506730" y="767944"/>
                                  <a:pt x="448639" y="3990702"/>
                                  <a:pt x="448643" y="5314677"/>
                                </a:cubicBezTo>
                                <a:cubicBezTo>
                                  <a:pt x="448639" y="7111854"/>
                                  <a:pt x="667711" y="7566279"/>
                                  <a:pt x="667707" y="9363456"/>
                                </a:cubicBezTo>
                                <a:lnTo>
                                  <a:pt x="0" y="9363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332" w:rsidRDefault="00153332" w:rsidP="001533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80" o:spid="_x0000_s1027" style="position:absolute;margin-left:-73.4pt;margin-top:-80.2pt;width:110.55pt;height:902.5pt;z-index:251659264;mso-width-relative:margin;mso-height-relative:margin" coordorigin=",-2913" coordsize="9685,96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">
                <v:rect id="Прямоугольник 181" o:spid="_x0000_s1028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D7MIA&#10;AADcAAAADwAAAGRycy9kb3ducmV2LnhtbERPTWvCQBC9F/oflil4qxs9pJq6ShGL8ZgogrchOybB&#10;7GzY3Zr4791Cobd5vM9ZbUbTiTs531pWMJsmIIgrq1uuFZyO3+8LED4ga+wsk4IHedisX19WmGk7&#10;cEH3MtQihrDPUEETQp9J6auGDPqp7Ykjd7XOYIjQ1VI7HGK46eQ8SVJpsOXY0GBP24aqW/ljFCzT&#10;+cEV5/1luD6Gy63+wHy5Q6Umb+PXJ4hAY/gX/7lzHecvZvD7TLx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QPswgAAANwAAAAPAAAAAAAAAAAAAAAAAJgCAABkcnMvZG93&#10;bnJldi54bWxQSwUGAAAAAAQABAD1AAAAhwMAAAAA&#10;" fillcolor="white [3212]" stroked="f" strokeweight="2pt">
                  <v:fill opacity="0"/>
                </v:rect>
                <v:shape id="Прямоугольник 5" o:spid="_x0000_s1029" style="position:absolute;left:3316;top:-2913;width:6369;height:95307;visibility:visible;mso-wrap-style:square;v-text-anchor:middle" coordsize="1316289,93634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OpRsAA&#10;AADcAAAADwAAAGRycy9kb3ducmV2LnhtbERPy6rCMBDdC/5DmAtuRFMVpFSjqKC4uQtf+6GZ2xSb&#10;SW2i1r+/EQR3czjPmS9bW4kHNb50rGA0TEAQ506XXCg4n7aDFIQPyBorx6TgRR6Wi25njpl2Tz7Q&#10;4xgKEUPYZ6jAhFBnUvrckEU/dDVx5P5cYzFE2BRSN/iM4baS4ySZSoslxwaDNW0M5dfj3Sro79PV&#10;9mV2l6vbHH7vN1xPbtgq1ftpVzMQgdrwFX/cex3npxN4PxMv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OpRsAAAADcAAAADwAAAAAAAAAAAAAAAACYAgAAZHJzL2Rvd25y&#10;ZXYueG1sUEsFBgAAAAAEAAQA9QAAAIUDAAAAAA==&#10;" adj="-11796480,,5400" path="m,l1316289,c506730,767944,448639,3990702,448643,5314677v-4,1797177,219068,2251602,219064,4048779l,9363456,,xe" fillcolor="#418ab3 [3204]" stroked="f" strokeweight="2pt">
                  <v:stroke joinstyle="miter"/>
                  <v:formulas/>
                  <v:path arrowok="t" o:connecttype="custom" o:connectlocs="0,0;636902,0;217081,5409689;323078,9530849;0,9530849;0,0" o:connectangles="0,0,0,0,0,0" textboxrect="0,0,1316289,9363456"/>
                  <v:textbox>
                    <w:txbxContent>
                      <w:p w:rsidR="00153332" w:rsidRDefault="00153332" w:rsidP="00153332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55D6F" w:rsidRPr="00555D6F">
        <w:rPr>
          <w:rStyle w:val="a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4064400</wp:posOffset>
                </wp:positionH>
                <wp:positionV relativeFrom="paragraph">
                  <wp:posOffset>-378000</wp:posOffset>
                </wp:positionV>
                <wp:extent cx="2894440" cy="1404620"/>
                <wp:effectExtent l="0" t="0" r="1270" b="381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D6F" w:rsidRDefault="00555D6F" w:rsidP="00CC3784">
                            <w:pPr>
                              <w:jc w:val="right"/>
                            </w:pPr>
                            <w:r>
                              <w:t>Россия, г. Москва</w:t>
                            </w:r>
                          </w:p>
                          <w:p w:rsidR="00555D6F" w:rsidRPr="009842A5" w:rsidRDefault="00555D6F" w:rsidP="00CC3784">
                            <w:pPr>
                              <w:jc w:val="right"/>
                            </w:pPr>
                            <w:r>
                              <w:t xml:space="preserve">+7 977 622 7237 | </w:t>
                            </w:r>
                            <w:r>
                              <w:rPr>
                                <w:lang w:val="en-US"/>
                              </w:rPr>
                              <w:t>ni</w:t>
                            </w:r>
                            <w:r w:rsidR="009842A5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oleta</w:t>
                            </w:r>
                            <w:r w:rsidRPr="009842A5">
                              <w:t>977@</w:t>
                            </w:r>
                            <w:r>
                              <w:rPr>
                                <w:lang w:val="en-US"/>
                              </w:rPr>
                              <w:t>gmail</w:t>
                            </w:r>
                            <w:r w:rsidRPr="009842A5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20.05pt;margin-top:-29.75pt;width:227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" stroked="f">
                <v:textbox style="mso-fit-shape-to-text:t">
                  <w:txbxContent>
                    <w:p w:rsidR="00555D6F" w:rsidRDefault="00555D6F" w:rsidP="00CC3784">
                      <w:pPr>
                        <w:jc w:val="right"/>
                      </w:pPr>
                      <w:r>
                        <w:t>Россия, г. Москва</w:t>
                      </w:r>
                    </w:p>
                    <w:p w:rsidR="00555D6F" w:rsidRPr="009842A5" w:rsidRDefault="00555D6F" w:rsidP="00CC3784">
                      <w:pPr>
                        <w:jc w:val="right"/>
                      </w:pPr>
                      <w:r>
                        <w:t xml:space="preserve">+7 977 622 7237 | </w:t>
                      </w:r>
                      <w:r>
                        <w:rPr>
                          <w:lang w:val="en-US"/>
                        </w:rPr>
                        <w:t>ni</w:t>
                      </w:r>
                      <w:r w:rsidR="009842A5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oleta</w:t>
                      </w:r>
                      <w:r w:rsidRPr="009842A5">
                        <w:t>977@</w:t>
                      </w:r>
                      <w:r>
                        <w:rPr>
                          <w:lang w:val="en-US"/>
                        </w:rPr>
                        <w:t>gmail</w:t>
                      </w:r>
                      <w:r w:rsidRPr="009842A5">
                        <w:t>.</w:t>
                      </w:r>
                      <w:r>
                        <w:rPr>
                          <w:lang w:val="en-US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</w:p>
    <w:p w:rsidR="00C94F1D" w:rsidRPr="00125AB7" w:rsidRDefault="00C94F1D" w:rsidP="005F3529">
      <w:pPr>
        <w:pStyle w:val="ab"/>
        <w:jc w:val="left"/>
        <w:rPr>
          <w:sz w:val="20"/>
          <w:szCs w:val="20"/>
        </w:rPr>
      </w:pPr>
    </w:p>
    <w:p w:rsidR="00117912" w:rsidRPr="00D13323" w:rsidRDefault="00117912" w:rsidP="00D13323">
      <w:pPr>
        <w:pStyle w:val="ab"/>
        <w:jc w:val="left"/>
        <w:rPr>
          <w:rStyle w:val="aa"/>
          <w:lang w:val="en-US"/>
        </w:rPr>
      </w:pPr>
    </w:p>
    <w:p w:rsidR="00D13323" w:rsidRDefault="00D13323" w:rsidP="00D13323">
      <w:pPr>
        <w:pStyle w:val="ab"/>
        <w:rPr>
          <w:rStyle w:val="aa"/>
        </w:rPr>
      </w:pPr>
    </w:p>
    <w:p w:rsidR="00D13323" w:rsidRPr="00D13323" w:rsidRDefault="00D13323" w:rsidP="00D13323">
      <w:pPr>
        <w:pStyle w:val="ab"/>
        <w:rPr>
          <w:color w:val="418AB3" w:themeColor="accent1"/>
        </w:rPr>
      </w:pP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Caption w:val="Текст резюме"/>
        <w:tblDescription w:val="Резюме"/>
      </w:tblPr>
      <w:tblGrid>
        <w:gridCol w:w="2410"/>
        <w:gridCol w:w="426"/>
        <w:gridCol w:w="7630"/>
      </w:tblGrid>
      <w:tr w:rsidR="005F3529" w:rsidTr="00CC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117912" w:rsidRPr="008D2936" w:rsidRDefault="00CC3784" w:rsidP="00D13323">
            <w:pPr>
              <w:pStyle w:val="1"/>
              <w:outlineLvl w:val="0"/>
              <w:rPr>
                <w:b/>
              </w:rPr>
            </w:pPr>
            <w:r w:rsidRPr="008D2936">
              <w:rPr>
                <w:b/>
                <w:caps/>
                <w:lang w:bidi="ru-RU"/>
              </w:rPr>
              <w:t>ОБО МНЕ</w:t>
            </w:r>
          </w:p>
        </w:tc>
        <w:tc>
          <w:tcPr>
            <w:tcW w:w="426" w:type="dxa"/>
          </w:tcPr>
          <w:p w:rsidR="00117912" w:rsidRDefault="00117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0" w:type="dxa"/>
          </w:tcPr>
          <w:p w:rsidR="00117912" w:rsidRPr="0054115B" w:rsidRDefault="00CC3784" w:rsidP="0054115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aps w:val="0"/>
                <w:color w:val="595959" w:themeColor="text1" w:themeTint="A6"/>
                <w:sz w:val="24"/>
              </w:rPr>
            </w:pPr>
            <w:r w:rsidRPr="0054115B">
              <w:rPr>
                <w:rFonts w:asciiTheme="minorHAnsi" w:hAnsiTheme="minorHAnsi"/>
                <w:caps w:val="0"/>
                <w:color w:val="595959" w:themeColor="text1" w:themeTint="A6"/>
                <w:sz w:val="24"/>
              </w:rPr>
              <w:t>С</w:t>
            </w:r>
            <w:r w:rsidR="00555D6F" w:rsidRPr="0054115B">
              <w:rPr>
                <w:rFonts w:asciiTheme="minorHAnsi" w:hAnsiTheme="minorHAnsi"/>
                <w:caps w:val="0"/>
                <w:color w:val="595959" w:themeColor="text1" w:themeTint="A6"/>
                <w:sz w:val="24"/>
              </w:rPr>
              <w:t xml:space="preserve">тудентка 1-го курса НИУ ВШЭ факультета </w:t>
            </w:r>
            <w:r w:rsidR="009842A5" w:rsidRPr="0054115B">
              <w:rPr>
                <w:rFonts w:asciiTheme="minorHAnsi" w:hAnsiTheme="minorHAnsi"/>
                <w:caps w:val="0"/>
                <w:color w:val="595959" w:themeColor="text1" w:themeTint="A6"/>
                <w:sz w:val="24"/>
              </w:rPr>
              <w:t>Ино</w:t>
            </w:r>
            <w:r w:rsidR="005F3529" w:rsidRPr="0054115B">
              <w:rPr>
                <w:rFonts w:asciiTheme="minorHAnsi" w:hAnsiTheme="minorHAnsi"/>
                <w:caps w:val="0"/>
                <w:color w:val="595959" w:themeColor="text1" w:themeTint="A6"/>
                <w:sz w:val="24"/>
              </w:rPr>
              <w:t xml:space="preserve">странных языков и межкультурных </w:t>
            </w:r>
            <w:r w:rsidR="009842A5" w:rsidRPr="0054115B">
              <w:rPr>
                <w:rFonts w:asciiTheme="minorHAnsi" w:hAnsiTheme="minorHAnsi"/>
                <w:caps w:val="0"/>
                <w:color w:val="595959" w:themeColor="text1" w:themeTint="A6"/>
                <w:sz w:val="24"/>
              </w:rPr>
              <w:t>коммуникаций.</w:t>
            </w:r>
            <w:r w:rsidR="00EF6784" w:rsidRPr="0054115B">
              <w:rPr>
                <w:rFonts w:asciiTheme="minorHAnsi" w:hAnsiTheme="minorHAnsi"/>
                <w:caps w:val="0"/>
                <w:color w:val="595959" w:themeColor="text1" w:themeTint="A6"/>
                <w:sz w:val="24"/>
              </w:rPr>
              <w:t xml:space="preserve"> </w:t>
            </w:r>
            <w:bookmarkStart w:id="0" w:name="_GoBack"/>
            <w:bookmarkEnd w:id="0"/>
          </w:p>
          <w:p w:rsidR="00CC3784" w:rsidRPr="00EF6784" w:rsidRDefault="00CC3784" w:rsidP="005F3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29" w:rsidRPr="00125AB7" w:rsidTr="00CC3784">
        <w:trPr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117912" w:rsidRDefault="005D276B">
            <w:pPr>
              <w:pStyle w:val="1"/>
              <w:outlineLvl w:val="0"/>
            </w:pPr>
            <w:r>
              <w:rPr>
                <w:lang w:bidi="ru-RU"/>
              </w:rPr>
              <w:t>Профессиональные достижения</w:t>
            </w:r>
          </w:p>
        </w:tc>
        <w:tc>
          <w:tcPr>
            <w:tcW w:w="426" w:type="dxa"/>
          </w:tcPr>
          <w:p w:rsidR="00117912" w:rsidRDefault="0011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EB9ED3030394FAABF40831BFFE1DC4C"/>
                  </w:placeholder>
                  <w15:repeatingSectionItem/>
                </w:sdtPr>
                <w:sdtEndPr/>
                <w:sdtContent>
                  <w:p w:rsidR="00117912" w:rsidRDefault="009842A5" w:rsidP="005F3529">
                    <w:pPr>
                      <w:pStyle w:val="2"/>
                      <w:ind w:left="0"/>
                      <w:outlineLvl w:val="1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менеджмент</w:t>
                    </w:r>
                  </w:p>
                  <w:p w:rsidR="00117912" w:rsidRPr="00125AB7" w:rsidRDefault="00EF6784" w:rsidP="0054115B">
                    <w:pPr>
                      <w:pStyle w:val="a5"/>
                      <w:ind w:left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Успешная</w:t>
                    </w:r>
                    <w:r w:rsidRPr="00125AB7">
                      <w:t xml:space="preserve"> </w:t>
                    </w:r>
                    <w:r>
                      <w:t>сдача</w:t>
                    </w:r>
                    <w:r w:rsidRPr="00125AB7">
                      <w:t xml:space="preserve"> </w:t>
                    </w:r>
                    <w:r>
                      <w:t>теста</w:t>
                    </w:r>
                    <w:r w:rsidRPr="00125AB7">
                      <w:t xml:space="preserve"> «</w:t>
                    </w:r>
                    <w:r>
                      <w:rPr>
                        <w:lang w:val="en-US"/>
                      </w:rPr>
                      <w:t>Basic</w:t>
                    </w:r>
                    <w:r w:rsidRPr="00125AB7">
                      <w:t xml:space="preserve"> </w:t>
                    </w:r>
                    <w:r>
                      <w:rPr>
                        <w:lang w:val="en-US"/>
                      </w:rPr>
                      <w:t>Shift</w:t>
                    </w:r>
                    <w:r w:rsidRPr="00125AB7">
                      <w:t xml:space="preserve"> </w:t>
                    </w:r>
                    <w:r>
                      <w:rPr>
                        <w:lang w:val="en-US"/>
                      </w:rPr>
                      <w:t>Management</w:t>
                    </w:r>
                    <w:r w:rsidRPr="00125AB7">
                      <w:t xml:space="preserve">» </w:t>
                    </w:r>
                    <w:r>
                      <w:t>и</w:t>
                    </w:r>
                    <w:r w:rsidRPr="00125AB7">
                      <w:t xml:space="preserve"> «</w:t>
                    </w:r>
                    <w:r>
                      <w:rPr>
                        <w:lang w:val="en-US"/>
                      </w:rPr>
                      <w:t>Serve</w:t>
                    </w:r>
                    <w:r w:rsidRPr="00125AB7">
                      <w:t xml:space="preserve"> </w:t>
                    </w:r>
                    <w:r>
                      <w:rPr>
                        <w:lang w:val="en-US"/>
                      </w:rPr>
                      <w:t>safe</w:t>
                    </w:r>
                    <w:r w:rsidRPr="00125AB7">
                      <w:t>»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EB9ED3030394FAABF40831BFFE1DC4C"/>
                  </w:placeholder>
                  <w15:repeatingSectionItem/>
                </w:sdtPr>
                <w:sdtEndPr/>
                <w:sdtContent>
                  <w:p w:rsidR="00117912" w:rsidRDefault="00117912">
                    <w:pPr>
                      <w:pStyle w:val="2"/>
                      <w:outlineLvl w:val="1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</w:p>
                  <w:p w:rsidR="00117912" w:rsidRPr="00EF6784" w:rsidRDefault="00EF6784" w:rsidP="005F3529">
                    <w:pPr>
                      <w:pStyle w:val="a5"/>
                      <w:ind w:left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 w:rsidRPr="005F3529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Языки</w:t>
                    </w:r>
                    <w:r>
                      <w:t xml:space="preserve"> </w:t>
                    </w:r>
                  </w:p>
                  <w:p w:rsidR="00C94F1D" w:rsidRDefault="00C94F1D" w:rsidP="005F3529">
                    <w:pPr>
                      <w:pStyle w:val="a5"/>
                      <w:ind w:left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Русский (свободный) Румынский</w:t>
                    </w:r>
                    <w:r w:rsidRPr="00C94F1D">
                      <w:t xml:space="preserve"> </w:t>
                    </w:r>
                    <w:r>
                      <w:t>(родной) Английский (С2) Немецкий</w:t>
                    </w:r>
                    <w:r w:rsidRPr="00C94F1D">
                      <w:t xml:space="preserve"> </w:t>
                    </w:r>
                    <w:r>
                      <w:t>(</w:t>
                    </w:r>
                    <w:r>
                      <w:rPr>
                        <w:lang w:val="en-US"/>
                      </w:rPr>
                      <w:t>A</w:t>
                    </w:r>
                    <w:r w:rsidRPr="00C94F1D">
                      <w:t xml:space="preserve">2- </w:t>
                    </w:r>
                    <w:r>
                      <w:rPr>
                        <w:lang w:val="en-US"/>
                      </w:rPr>
                      <w:t>B</w:t>
                    </w:r>
                    <w:r w:rsidRPr="00C94F1D">
                      <w:t>1)</w:t>
                    </w:r>
                  </w:p>
                  <w:p w:rsidR="00117912" w:rsidRDefault="00E975EB" w:rsidP="00D13323">
                    <w:pPr>
                      <w:pStyle w:val="a5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</w:p>
                </w:sdtContent>
              </w:sdt>
            </w:sdtContent>
          </w:sdt>
        </w:tc>
      </w:tr>
      <w:tr w:rsidR="005F3529" w:rsidTr="00CC3784">
        <w:trPr>
          <w:trHeight w:val="3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117912" w:rsidRDefault="005D276B">
            <w:pPr>
              <w:pStyle w:val="1"/>
              <w:outlineLvl w:val="0"/>
            </w:pPr>
            <w:r>
              <w:rPr>
                <w:lang w:bidi="ru-RU"/>
              </w:rPr>
              <w:t>Навыки</w:t>
            </w:r>
          </w:p>
        </w:tc>
        <w:tc>
          <w:tcPr>
            <w:tcW w:w="426" w:type="dxa"/>
          </w:tcPr>
          <w:p w:rsidR="00117912" w:rsidRDefault="0011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0" w:type="dxa"/>
          </w:tcPr>
          <w:tbl>
            <w:tblPr>
              <w:tblStyle w:val="a8"/>
              <w:tblW w:w="8242" w:type="dxa"/>
              <w:tblLayout w:type="fixed"/>
              <w:tblLook w:val="04A0" w:firstRow="1" w:lastRow="0" w:firstColumn="1" w:lastColumn="0" w:noHBand="0" w:noVBand="1"/>
            </w:tblPr>
            <w:tblGrid>
              <w:gridCol w:w="4568"/>
              <w:gridCol w:w="3674"/>
            </w:tblGrid>
            <w:tr w:rsidR="005F3529" w:rsidTr="00CC3784">
              <w:trPr>
                <w:trHeight w:val="2921"/>
              </w:trPr>
              <w:tc>
                <w:tcPr>
                  <w:tcW w:w="4568" w:type="dxa"/>
                </w:tcPr>
                <w:p w:rsidR="00CC3784" w:rsidRPr="00CC3784" w:rsidRDefault="00CC3784" w:rsidP="00CC3784">
                  <w:pPr>
                    <w:pStyle w:val="a5"/>
                    <w:rPr>
                      <w:b/>
                      <w:sz w:val="24"/>
                    </w:rPr>
                  </w:pPr>
                  <w:r w:rsidRPr="00CC3784">
                    <w:rPr>
                      <w:b/>
                      <w:sz w:val="24"/>
                    </w:rPr>
                    <w:t>Активность;</w:t>
                  </w:r>
                </w:p>
                <w:p w:rsidR="00CC3784" w:rsidRPr="00CC3784" w:rsidRDefault="00CC3784" w:rsidP="00CC3784">
                  <w:pPr>
                    <w:pStyle w:val="a5"/>
                    <w:rPr>
                      <w:b/>
                      <w:sz w:val="24"/>
                    </w:rPr>
                  </w:pPr>
                  <w:r w:rsidRPr="00CC3784">
                    <w:rPr>
                      <w:b/>
                      <w:sz w:val="24"/>
                    </w:rPr>
                    <w:t>Бесконфликтность;</w:t>
                  </w:r>
                </w:p>
                <w:p w:rsidR="00CC3784" w:rsidRPr="00CC3784" w:rsidRDefault="00CC3784" w:rsidP="00CC3784">
                  <w:pPr>
                    <w:pStyle w:val="a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Быстрая о</w:t>
                  </w:r>
                  <w:r w:rsidRPr="00CC3784">
                    <w:rPr>
                      <w:b/>
                      <w:sz w:val="24"/>
                    </w:rPr>
                    <w:t>бучаемость;</w:t>
                  </w:r>
                </w:p>
                <w:p w:rsidR="00CC3784" w:rsidRPr="00CC3784" w:rsidRDefault="00CC3784" w:rsidP="00CC3784">
                  <w:pPr>
                    <w:pStyle w:val="a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Внимание к д</w:t>
                  </w:r>
                  <w:r w:rsidRPr="00CC3784">
                    <w:rPr>
                      <w:b/>
                      <w:sz w:val="24"/>
                    </w:rPr>
                    <w:t>еталям;</w:t>
                  </w:r>
                </w:p>
                <w:p w:rsidR="00CC3784" w:rsidRPr="00CC3784" w:rsidRDefault="00CC3784" w:rsidP="00CC3784">
                  <w:pPr>
                    <w:pStyle w:val="a5"/>
                    <w:rPr>
                      <w:b/>
                      <w:sz w:val="24"/>
                    </w:rPr>
                  </w:pPr>
                  <w:r w:rsidRPr="00CC3784">
                    <w:rPr>
                      <w:b/>
                      <w:sz w:val="24"/>
                    </w:rPr>
                    <w:t>Внимательность;</w:t>
                  </w:r>
                </w:p>
                <w:p w:rsidR="00CC3784" w:rsidRPr="00CC3784" w:rsidRDefault="00CC3784" w:rsidP="00CC3784">
                  <w:pPr>
                    <w:pStyle w:val="a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Коммуникабельность</w:t>
                  </w:r>
                  <w:r w:rsidRPr="00CC3784">
                    <w:rPr>
                      <w:b/>
                      <w:sz w:val="24"/>
                    </w:rPr>
                    <w:t>;</w:t>
                  </w:r>
                </w:p>
                <w:p w:rsidR="005F3529" w:rsidRPr="00CC3784" w:rsidRDefault="00CC3784" w:rsidP="00CC3784">
                  <w:pPr>
                    <w:pStyle w:val="a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Навыки д</w:t>
                  </w:r>
                  <w:r w:rsidRPr="00CC3784">
                    <w:rPr>
                      <w:b/>
                      <w:sz w:val="24"/>
                    </w:rPr>
                    <w:t>ел</w:t>
                  </w:r>
                  <w:r>
                    <w:rPr>
                      <w:b/>
                      <w:sz w:val="24"/>
                    </w:rPr>
                    <w:t>ового о</w:t>
                  </w:r>
                  <w:r w:rsidRPr="00CC3784">
                    <w:rPr>
                      <w:b/>
                      <w:sz w:val="24"/>
                    </w:rPr>
                    <w:t>бщения;</w:t>
                  </w:r>
                </w:p>
              </w:tc>
              <w:tc>
                <w:tcPr>
                  <w:tcW w:w="3674" w:type="dxa"/>
                  <w:tcBorders>
                    <w:top w:val="nil"/>
                    <w:bottom w:val="nil"/>
                  </w:tcBorders>
                  <w:noWrap/>
                </w:tcPr>
                <w:p w:rsidR="00CC3784" w:rsidRPr="00CC3784" w:rsidRDefault="00CC3784" w:rsidP="00125AB7">
                  <w:pPr>
                    <w:pStyle w:val="a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Нацеленность на р</w:t>
                  </w:r>
                  <w:r w:rsidRPr="00CC3784">
                    <w:rPr>
                      <w:b/>
                      <w:sz w:val="24"/>
                    </w:rPr>
                    <w:t>езультат;</w:t>
                  </w:r>
                </w:p>
                <w:p w:rsidR="00CC3784" w:rsidRPr="00CC3784" w:rsidRDefault="00CC3784" w:rsidP="00125AB7">
                  <w:pPr>
                    <w:pStyle w:val="a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Организаторские с</w:t>
                  </w:r>
                  <w:r w:rsidRPr="00CC3784">
                    <w:rPr>
                      <w:b/>
                      <w:sz w:val="24"/>
                    </w:rPr>
                    <w:t>пособности;</w:t>
                  </w:r>
                </w:p>
                <w:p w:rsidR="00CC3784" w:rsidRPr="00CC3784" w:rsidRDefault="00CC3784" w:rsidP="00CC3784">
                  <w:pPr>
                    <w:pStyle w:val="a5"/>
                    <w:rPr>
                      <w:b/>
                      <w:sz w:val="24"/>
                    </w:rPr>
                  </w:pPr>
                  <w:r w:rsidRPr="00CC3784">
                    <w:rPr>
                      <w:b/>
                      <w:sz w:val="24"/>
                    </w:rPr>
                    <w:t>Ответственность;</w:t>
                  </w:r>
                </w:p>
                <w:p w:rsidR="005F3529" w:rsidRPr="00CC3784" w:rsidRDefault="00CC3784" w:rsidP="00CC3784">
                  <w:pPr>
                    <w:pStyle w:val="a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Умение убеждать и д</w:t>
                  </w:r>
                  <w:r w:rsidRPr="00CC3784">
                    <w:rPr>
                      <w:b/>
                      <w:sz w:val="24"/>
                    </w:rPr>
                    <w:t>оговариваться;</w:t>
                  </w:r>
                </w:p>
              </w:tc>
            </w:tr>
          </w:tbl>
          <w:p w:rsidR="00117912" w:rsidRDefault="00117912" w:rsidP="00125AB7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29" w:rsidTr="00CC3784">
        <w:trPr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117912" w:rsidRDefault="005D276B">
            <w:pPr>
              <w:pStyle w:val="1"/>
              <w:outlineLvl w:val="0"/>
            </w:pPr>
            <w:r>
              <w:rPr>
                <w:lang w:bidi="ru-RU"/>
              </w:rPr>
              <w:t>Опыт работы</w:t>
            </w:r>
          </w:p>
        </w:tc>
        <w:tc>
          <w:tcPr>
            <w:tcW w:w="426" w:type="dxa"/>
          </w:tcPr>
          <w:p w:rsidR="00117912" w:rsidRDefault="0011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117912" w:rsidRDefault="00117912" w:rsidP="00125AB7">
                <w:pPr>
                  <w:pStyle w:val="2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214E8A616ECD4D5CBD4B677B768BA3F4"/>
                  </w:placeholder>
                  <w15:repeatingSectionItem/>
                </w:sdtPr>
                <w:sdtEndPr/>
                <w:sdtContent>
                  <w:p w:rsidR="00117912" w:rsidRDefault="00D01424">
                    <w:pPr>
                      <w:pStyle w:val="2"/>
                      <w:outlineLvl w:val="1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«</w:t>
                    </w:r>
                    <w:r>
                      <w:t>ООО Макдоналдс»</w:t>
                    </w:r>
                  </w:p>
                  <w:p w:rsidR="00D01424" w:rsidRDefault="00555D6F">
                    <w:pPr>
                      <w:pStyle w:val="a5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20</w:t>
                    </w:r>
                    <w:r w:rsidR="00D01424">
                      <w:t>15-2017</w:t>
                    </w:r>
                  </w:p>
                  <w:p w:rsidR="00117912" w:rsidRDefault="005F3529">
                    <w:pPr>
                      <w:pStyle w:val="a5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М</w:t>
                    </w:r>
                    <w:r w:rsidR="00D01424">
                      <w:t>енеджер 1-го звена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214E8A616ECD4D5CBD4B677B768BA3F4"/>
                  </w:placeholder>
                  <w15:repeatingSectionItem/>
                </w:sdtPr>
                <w:sdtEndPr/>
                <w:sdtContent>
                  <w:p w:rsidR="00D01424" w:rsidRDefault="00D01424" w:rsidP="005F3529">
                    <w:pPr>
                      <w:pStyle w:val="2"/>
                      <w:ind w:left="0"/>
                      <w:outlineLvl w:val="1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</w:p>
                  <w:p w:rsidR="00117912" w:rsidRDefault="00E975EB" w:rsidP="00555D6F">
                    <w:pPr>
                      <w:pStyle w:val="a5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</w:p>
                </w:sdtContent>
              </w:sdt>
            </w:sdtContent>
          </w:sdt>
        </w:tc>
      </w:tr>
      <w:tr w:rsidR="005F3529" w:rsidTr="00CC3784">
        <w:trPr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117912" w:rsidRDefault="005D276B">
            <w:pPr>
              <w:pStyle w:val="1"/>
              <w:outlineLvl w:val="0"/>
            </w:pPr>
            <w:r>
              <w:rPr>
                <w:lang w:bidi="ru-RU"/>
              </w:rPr>
              <w:t>Образование</w:t>
            </w:r>
          </w:p>
        </w:tc>
        <w:tc>
          <w:tcPr>
            <w:tcW w:w="426" w:type="dxa"/>
          </w:tcPr>
          <w:p w:rsidR="00117912" w:rsidRDefault="0011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214E8A616ECD4D5CBD4B677B768BA3F4"/>
                  </w:placeholder>
                  <w15:repeatingSectionItem/>
                </w:sdtPr>
                <w:sdtEndPr/>
                <w:sdtContent>
                  <w:p w:rsidR="00117912" w:rsidRDefault="00125AB7">
                    <w:pPr>
                      <w:pStyle w:val="2"/>
                      <w:outlineLvl w:val="1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«Первый московский образовательный комплекс</w:t>
                    </w:r>
                    <w:r w:rsidR="00EF6784">
                      <w:t>»</w:t>
                    </w:r>
                  </w:p>
                  <w:p w:rsidR="00125AB7" w:rsidRPr="005F3529" w:rsidRDefault="00125AB7" w:rsidP="00125AB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5F3529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Среднее общее образование</w:t>
                    </w:r>
                  </w:p>
                  <w:p w:rsidR="005F3529" w:rsidRDefault="00125AB7" w:rsidP="00125AB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 xml:space="preserve">2007-2015 </w:t>
                    </w:r>
                  </w:p>
                  <w:p w:rsidR="00117912" w:rsidRDefault="00E975EB" w:rsidP="00125AB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214E8A616ECD4D5CBD4B677B768BA3F4"/>
                  </w:placeholder>
                  <w15:repeatingSectionItem/>
                </w:sdtPr>
                <w:sdtEndPr/>
                <w:sdtContent>
                  <w:p w:rsidR="005F3529" w:rsidRDefault="00EF6784" w:rsidP="00EF6784">
                    <w:pPr>
                      <w:pStyle w:val="2"/>
                      <w:outlineLvl w:val="1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НИу вшэ (ГУ-ВШЭ)</w:t>
                    </w:r>
                  </w:p>
                  <w:p w:rsidR="00EF6784" w:rsidRDefault="005F3529" w:rsidP="00EF6784">
                    <w:pPr>
                      <w:pStyle w:val="2"/>
                      <w:outlineLvl w:val="1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Факультет иностранных языков</w:t>
                    </w:r>
                  </w:p>
                  <w:p w:rsidR="00125AB7" w:rsidRPr="00125AB7" w:rsidRDefault="00125AB7" w:rsidP="00125AB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 xml:space="preserve">Бакалавриат </w:t>
                    </w:r>
                  </w:p>
                  <w:p w:rsidR="00117912" w:rsidRPr="00EF6784" w:rsidRDefault="00125AB7" w:rsidP="00125AB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2017</w:t>
                    </w:r>
                    <w:r>
                      <w:softHyphen/>
                      <w:t>-2021</w:t>
                    </w:r>
                    <w:r w:rsidR="005F3529">
                      <w:t xml:space="preserve"> </w:t>
                    </w:r>
                  </w:p>
                </w:sdtContent>
              </w:sdt>
            </w:sdtContent>
          </w:sdt>
        </w:tc>
      </w:tr>
      <w:tr w:rsidR="005F3529" w:rsidTr="00CC3784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117912" w:rsidRDefault="00117912">
            <w:pPr>
              <w:pStyle w:val="1"/>
              <w:outlineLvl w:val="0"/>
            </w:pPr>
          </w:p>
        </w:tc>
        <w:tc>
          <w:tcPr>
            <w:tcW w:w="426" w:type="dxa"/>
          </w:tcPr>
          <w:p w:rsidR="00117912" w:rsidRDefault="0011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0" w:type="dxa"/>
          </w:tcPr>
          <w:p w:rsidR="00117912" w:rsidRDefault="0011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AB1734" w:rsidRPr="00AB1734" w:rsidRDefault="00AB1734" w:rsidP="00AB1734"/>
    <w:p w:rsidR="00117912" w:rsidRPr="00CC3784" w:rsidRDefault="00117912" w:rsidP="00CC3784">
      <w:pPr>
        <w:rPr>
          <w:lang w:val="en-US"/>
        </w:rPr>
      </w:pPr>
    </w:p>
    <w:sectPr w:rsidR="00117912" w:rsidRPr="00CC3784" w:rsidSect="005F3529">
      <w:footerReference w:type="default" r:id="rId11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5EB" w:rsidRDefault="00E975EB">
      <w:pPr>
        <w:spacing w:before="0" w:after="0" w:line="240" w:lineRule="auto"/>
      </w:pPr>
      <w:r>
        <w:separator/>
      </w:r>
    </w:p>
  </w:endnote>
  <w:endnote w:type="continuationSeparator" w:id="0">
    <w:p w:rsidR="00E975EB" w:rsidRDefault="00E975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Таблица нижнего колонтитула"/>
    </w:tblPr>
    <w:tblGrid>
      <w:gridCol w:w="5148"/>
      <w:gridCol w:w="5148"/>
    </w:tblGrid>
    <w:tr w:rsidR="00117912">
      <w:tc>
        <w:tcPr>
          <w:tcW w:w="5148" w:type="dxa"/>
        </w:tcPr>
        <w:p w:rsidR="00117912" w:rsidRDefault="005D276B">
          <w:pPr>
            <w:pStyle w:val="a3"/>
          </w:pPr>
          <w:r>
            <w:rPr>
              <w:lang w:bidi="ru-RU"/>
            </w:rPr>
            <w:t xml:space="preserve">Стр. | </w:t>
          </w:r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 w:rsidR="00CC3784">
            <w:rPr>
              <w:noProof/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  <w:sdt>
        <w:sdtPr>
          <w:alias w:val="Ваше имя"/>
          <w:tag w:val=""/>
          <w:id w:val="428926472"/>
          <w:placeholder>
            <w:docPart w:val="1F1C4E73B7684C84AAF1E0C80D142A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117912" w:rsidRDefault="00D13323">
              <w:pPr>
                <w:pStyle w:val="a3"/>
                <w:jc w:val="right"/>
              </w:pPr>
              <w:r>
                <w:t>Николета Черня</w:t>
              </w:r>
            </w:p>
          </w:tc>
        </w:sdtContent>
      </w:sdt>
    </w:tr>
  </w:tbl>
  <w:p w:rsidR="00117912" w:rsidRDefault="0011791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5EB" w:rsidRDefault="00E975EB">
      <w:pPr>
        <w:spacing w:before="0" w:after="0" w:line="240" w:lineRule="auto"/>
      </w:pPr>
      <w:r>
        <w:separator/>
      </w:r>
    </w:p>
  </w:footnote>
  <w:footnote w:type="continuationSeparator" w:id="0">
    <w:p w:rsidR="00E975EB" w:rsidRDefault="00E975E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0102B"/>
    <w:multiLevelType w:val="hybridMultilevel"/>
    <w:tmpl w:val="EC7C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6495E"/>
    <w:multiLevelType w:val="hybridMultilevel"/>
    <w:tmpl w:val="9F8E7DAA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23"/>
    <w:rsid w:val="00067142"/>
    <w:rsid w:val="000A05EC"/>
    <w:rsid w:val="00117912"/>
    <w:rsid w:val="00125AB7"/>
    <w:rsid w:val="00153332"/>
    <w:rsid w:val="00275217"/>
    <w:rsid w:val="00365288"/>
    <w:rsid w:val="003C4034"/>
    <w:rsid w:val="0054115B"/>
    <w:rsid w:val="00555D6F"/>
    <w:rsid w:val="005D276B"/>
    <w:rsid w:val="005F3529"/>
    <w:rsid w:val="00690AFC"/>
    <w:rsid w:val="00696135"/>
    <w:rsid w:val="007F6A02"/>
    <w:rsid w:val="008D2936"/>
    <w:rsid w:val="009842A5"/>
    <w:rsid w:val="00AB1734"/>
    <w:rsid w:val="00C94F1D"/>
    <w:rsid w:val="00CC3784"/>
    <w:rsid w:val="00D01424"/>
    <w:rsid w:val="00D13323"/>
    <w:rsid w:val="00E975EB"/>
    <w:rsid w:val="00E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6A15F4-AC52-46FA-A4BD-7E49ABE7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ru-RU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1"/>
    <w:unhideWhenUsed/>
    <w:pPr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1"/>
    <w:rPr>
      <w:kern w:val="20"/>
    </w:rPr>
  </w:style>
  <w:style w:type="paragraph" w:customStyle="1" w:styleId="a5">
    <w:name w:val="Текст резюме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Таблица резюме"/>
    <w:basedOn w:val="a1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Таблица письма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aa">
    <w:name w:val="Emphasis"/>
    <w:basedOn w:val="a0"/>
    <w:unhideWhenUsed/>
    <w:qFormat/>
    <w:rPr>
      <w:color w:val="418AB3" w:themeColor="accent1"/>
    </w:rPr>
  </w:style>
  <w:style w:type="paragraph" w:customStyle="1" w:styleId="ab">
    <w:name w:val="Контактные данные"/>
    <w:basedOn w:val="a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c">
    <w:name w:val="Имя"/>
    <w:basedOn w:val="a"/>
    <w:next w:val="a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d">
    <w:name w:val="header"/>
    <w:basedOn w:val="a"/>
    <w:link w:val="ae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Pr>
      <w:kern w:val="20"/>
    </w:rPr>
  </w:style>
  <w:style w:type="paragraph" w:styleId="af">
    <w:name w:val="TOC Heading"/>
    <w:basedOn w:val="1"/>
    <w:next w:val="a"/>
    <w:uiPriority w:val="39"/>
    <w:unhideWhenUsed/>
    <w:qFormat/>
    <w:rsid w:val="00D13323"/>
    <w:pPr>
      <w:keepNext/>
      <w:keepLines/>
      <w:spacing w:before="240" w:after="0" w:line="259" w:lineRule="auto"/>
      <w:jc w:val="left"/>
      <w:outlineLvl w:val="9"/>
    </w:pPr>
    <w:rPr>
      <w:caps w:val="0"/>
      <w:color w:val="306785" w:themeColor="accent1" w:themeShade="BF"/>
      <w:kern w:val="0"/>
      <w:sz w:val="32"/>
      <w:szCs w:val="32"/>
      <w:lang w:eastAsia="ru-RU"/>
    </w:rPr>
  </w:style>
  <w:style w:type="table" w:styleId="10">
    <w:name w:val="Plain Table 1"/>
    <w:basedOn w:val="a1"/>
    <w:uiPriority w:val="40"/>
    <w:rsid w:val="00125A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5"/>
    <w:rsid w:val="005F35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0;&#1086;&#1084;&#1080;&#1095;\AppData\Roaming\Microsoft\&#1064;&#1072;&#1073;&#1083;&#1086;&#1085;&#1099;\&#1044;&#1077;&#1083;&#1086;&#1074;&#1086;&#1077;%20&#1088;&#1077;&#1079;&#1102;&#1084;&#1077;%20(&#1087;&#1088;&#1086;&#1089;&#1090;&#1086;&#1081;%20&#1084;&#1072;&#1082;&#1077;&#109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B9ED3030394FAABF40831BFFE1DC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9B9989-B1DC-4CB2-AB2B-E3C2EA4C9D68}"/>
      </w:docPartPr>
      <w:docPartBody>
        <w:p w:rsidR="00CE6A2D" w:rsidRDefault="00DB31DE">
          <w:pPr>
            <w:pStyle w:val="9EB9ED3030394FAABF40831BFFE1DC4C"/>
          </w:pPr>
          <w:r>
            <w:rPr>
              <w:rStyle w:val="a4"/>
              <w:lang w:bidi="ru-RU"/>
            </w:rPr>
            <w:t>[область достижения]</w:t>
          </w:r>
        </w:p>
      </w:docPartBody>
    </w:docPart>
    <w:docPart>
      <w:docPartPr>
        <w:name w:val="214E8A616ECD4D5CBD4B677B768BA3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8ECA8-871E-4F9D-B643-03FA230D4520}"/>
      </w:docPartPr>
      <w:docPartBody>
        <w:p w:rsidR="00CE6A2D" w:rsidRDefault="00DB31DE">
          <w:pPr>
            <w:pStyle w:val="214E8A616ECD4D5CBD4B677B768BA3F4"/>
          </w:pPr>
          <w:r>
            <w:rPr>
              <w:rStyle w:val="a4"/>
              <w:lang w:bidi="ru-RU"/>
            </w:rPr>
            <w:t>Введите любое содержимое, которое требуется повторить, включая элементы управления. Можно также вставить этот элемент управления до и после строк таблицы, чтобы повторить их.</w:t>
          </w:r>
        </w:p>
      </w:docPartBody>
    </w:docPart>
    <w:docPart>
      <w:docPartPr>
        <w:name w:val="1F1C4E73B7684C84AAF1E0C80D142A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3EA3D-A6E4-43C7-8179-E4BA9495DC77}"/>
      </w:docPartPr>
      <w:docPartBody>
        <w:p w:rsidR="00CE6A2D" w:rsidRDefault="00DB31DE">
          <w:pPr>
            <w:pStyle w:val="1F1C4E73B7684C84AAF1E0C80D142A9C"/>
          </w:pPr>
          <w:r>
            <w:rPr>
              <w:lang w:bidi="ru-RU"/>
            </w:rPr>
            <w:t>Здесь вы можете указать свой средний балл и привести краткое описание подходящих курсовых работ, грамот и отличий.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EF"/>
    <w:rsid w:val="00125240"/>
    <w:rsid w:val="0076573D"/>
    <w:rsid w:val="008718EF"/>
    <w:rsid w:val="00A00104"/>
    <w:rsid w:val="00CE6A2D"/>
    <w:rsid w:val="00D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3641FBD3C14A868E14356B630B6D59">
    <w:name w:val="503641FBD3C14A868E14356B630B6D59"/>
  </w:style>
  <w:style w:type="paragraph" w:customStyle="1" w:styleId="43808EAED74A42A0BF4439DE562745B5">
    <w:name w:val="43808EAED74A42A0BF4439DE562745B5"/>
  </w:style>
  <w:style w:type="paragraph" w:customStyle="1" w:styleId="06079D39BCF7432CB42EEFB1007771FC">
    <w:name w:val="06079D39BCF7432CB42EEFB1007771FC"/>
  </w:style>
  <w:style w:type="paragraph" w:customStyle="1" w:styleId="8C444A6CBE3447F38B625554BF250C97">
    <w:name w:val="8C444A6CBE3447F38B625554BF250C97"/>
  </w:style>
  <w:style w:type="character" w:styleId="a3">
    <w:name w:val="Emphasis"/>
    <w:basedOn w:val="a0"/>
    <w:unhideWhenUsed/>
    <w:qFormat/>
    <w:rPr>
      <w:color w:val="5B9BD5" w:themeColor="accent1"/>
    </w:rPr>
  </w:style>
  <w:style w:type="paragraph" w:customStyle="1" w:styleId="AA0578B83FE34ED3A5A36F8CA7AD029B">
    <w:name w:val="AA0578B83FE34ED3A5A36F8CA7AD029B"/>
  </w:style>
  <w:style w:type="character" w:styleId="a4">
    <w:name w:val="Placeholder Text"/>
    <w:basedOn w:val="a0"/>
    <w:uiPriority w:val="99"/>
    <w:semiHidden/>
    <w:rsid w:val="00A00104"/>
    <w:rPr>
      <w:color w:val="808080"/>
    </w:rPr>
  </w:style>
  <w:style w:type="paragraph" w:customStyle="1" w:styleId="901051E835EC429AB1F18BF269568A85">
    <w:name w:val="901051E835EC429AB1F18BF269568A85"/>
  </w:style>
  <w:style w:type="paragraph" w:customStyle="1" w:styleId="94E84C352F3344839117CDF7297ECF18">
    <w:name w:val="94E84C352F3344839117CDF7297ECF18"/>
  </w:style>
  <w:style w:type="paragraph" w:customStyle="1" w:styleId="9EB9ED3030394FAABF40831BFFE1DC4C">
    <w:name w:val="9EB9ED3030394FAABF40831BFFE1DC4C"/>
  </w:style>
  <w:style w:type="paragraph" w:customStyle="1" w:styleId="E8ED7C957CA4478DB8FDCEB5E382C2AA">
    <w:name w:val="E8ED7C957CA4478DB8FDCEB5E382C2AA"/>
  </w:style>
  <w:style w:type="paragraph" w:customStyle="1" w:styleId="465899ABD25F456789411A95CC60CAE6">
    <w:name w:val="465899ABD25F456789411A95CC60CAE6"/>
  </w:style>
  <w:style w:type="paragraph" w:customStyle="1" w:styleId="F8DA450CCC784583AA1806BD12334987">
    <w:name w:val="F8DA450CCC784583AA1806BD12334987"/>
  </w:style>
  <w:style w:type="paragraph" w:customStyle="1" w:styleId="214E8A616ECD4D5CBD4B677B768BA3F4">
    <w:name w:val="214E8A616ECD4D5CBD4B677B768BA3F4"/>
  </w:style>
  <w:style w:type="paragraph" w:customStyle="1" w:styleId="53017AAF305F43EDBC7BE1EEACB89D90">
    <w:name w:val="53017AAF305F43EDBC7BE1EEACB89D90"/>
  </w:style>
  <w:style w:type="paragraph" w:customStyle="1" w:styleId="F162C5CC19D9464B822DFFA077236EC8">
    <w:name w:val="F162C5CC19D9464B822DFFA077236EC8"/>
  </w:style>
  <w:style w:type="paragraph" w:customStyle="1" w:styleId="C4F4BE222C404949845AA77572F42927">
    <w:name w:val="C4F4BE222C404949845AA77572F42927"/>
  </w:style>
  <w:style w:type="paragraph" w:customStyle="1" w:styleId="1F1C4E73B7684C84AAF1E0C80D142A9C">
    <w:name w:val="1F1C4E73B7684C84AAF1E0C80D142A9C"/>
  </w:style>
  <w:style w:type="paragraph" w:customStyle="1" w:styleId="D4CE412C29E54D75B600784A865F43EC">
    <w:name w:val="D4CE412C29E54D75B600784A865F43EC"/>
  </w:style>
  <w:style w:type="paragraph" w:customStyle="1" w:styleId="E338E184A35640E9B7CA2F8D0A80BE7B">
    <w:name w:val="E338E184A35640E9B7CA2F8D0A80BE7B"/>
  </w:style>
  <w:style w:type="paragraph" w:customStyle="1" w:styleId="4699D9E587B14232B46F5C4FB93395B1">
    <w:name w:val="4699D9E587B14232B46F5C4FB93395B1"/>
  </w:style>
  <w:style w:type="paragraph" w:customStyle="1" w:styleId="4E45BE6CCDCD4EBB92A7750DF14BD311">
    <w:name w:val="4E45BE6CCDCD4EBB92A7750DF14BD311"/>
    <w:rsid w:val="008718EF"/>
  </w:style>
  <w:style w:type="paragraph" w:customStyle="1" w:styleId="E36F08CDE9594D47BB460ABD9BB340A5">
    <w:name w:val="E36F08CDE9594D47BB460ABD9BB340A5"/>
    <w:rsid w:val="008718EF"/>
  </w:style>
  <w:style w:type="paragraph" w:customStyle="1" w:styleId="7DFE499D7FAB4C8F8CCB499CF63895DD">
    <w:name w:val="7DFE499D7FAB4C8F8CCB499CF63895DD"/>
    <w:rsid w:val="008718EF"/>
  </w:style>
  <w:style w:type="paragraph" w:customStyle="1" w:styleId="7371B816F67C467AB561271EBED0423E">
    <w:name w:val="7371B816F67C467AB561271EBED0423E"/>
    <w:rsid w:val="008718EF"/>
  </w:style>
  <w:style w:type="paragraph" w:customStyle="1" w:styleId="A88A3196A4114B3989B0EC8FA4E884DB">
    <w:name w:val="A88A3196A4114B3989B0EC8FA4E884DB"/>
    <w:rsid w:val="00A00104"/>
  </w:style>
  <w:style w:type="paragraph" w:customStyle="1" w:styleId="2049971EE9844EA78D144E9DDF3501C4">
    <w:name w:val="2049971EE9844EA78D144E9DDF3501C4"/>
    <w:rsid w:val="00A00104"/>
  </w:style>
  <w:style w:type="paragraph" w:customStyle="1" w:styleId="0946431FFBB8405088AC2679761ADC63">
    <w:name w:val="0946431FFBB8405088AC2679761ADC63"/>
    <w:rsid w:val="00A00104"/>
  </w:style>
  <w:style w:type="paragraph" w:customStyle="1" w:styleId="073B3337A8D842269A7DF7392600FBF6">
    <w:name w:val="073B3337A8D842269A7DF7392600FBF6"/>
    <w:rsid w:val="00A00104"/>
  </w:style>
  <w:style w:type="paragraph" w:customStyle="1" w:styleId="FC50F823101F4450BAF65236FE5B0CC2">
    <w:name w:val="FC50F823101F4450BAF65236FE5B0CC2"/>
    <w:rsid w:val="00A00104"/>
  </w:style>
  <w:style w:type="paragraph" w:customStyle="1" w:styleId="ED641A1CD78449738EB764EED4E406B1">
    <w:name w:val="ED641A1CD78449738EB764EED4E406B1"/>
    <w:rsid w:val="00A00104"/>
  </w:style>
  <w:style w:type="paragraph" w:customStyle="1" w:styleId="9D41910014BE43C58E5A11535C2D9557">
    <w:name w:val="9D41910014BE43C58E5A11535C2D9557"/>
    <w:rsid w:val="00A00104"/>
  </w:style>
  <w:style w:type="paragraph" w:customStyle="1" w:styleId="2FB8BB224FE34DE083B925EDA9DCAF07">
    <w:name w:val="2FB8BB224FE34DE083B925EDA9DCAF07"/>
    <w:rsid w:val="00A00104"/>
  </w:style>
  <w:style w:type="paragraph" w:customStyle="1" w:styleId="C962C276814041D19A718BA52F5CDB96">
    <w:name w:val="C962C276814041D19A718BA52F5CDB96"/>
    <w:rsid w:val="00A00104"/>
  </w:style>
  <w:style w:type="paragraph" w:customStyle="1" w:styleId="4BDA66CEE7294082B037560A687C0F8A">
    <w:name w:val="4BDA66CEE7294082B037560A687C0F8A"/>
    <w:rsid w:val="00A00104"/>
  </w:style>
  <w:style w:type="paragraph" w:customStyle="1" w:styleId="9052F2B0788E4BB3A9CDD3E36EE02D60">
    <w:name w:val="9052F2B0788E4BB3A9CDD3E36EE02D60"/>
    <w:rsid w:val="00A00104"/>
  </w:style>
  <w:style w:type="paragraph" w:customStyle="1" w:styleId="F381F38D79F0413C853345245B0C9305">
    <w:name w:val="F381F38D79F0413C853345245B0C9305"/>
    <w:rsid w:val="00A00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
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Деловое резюме (простой макет).dotx</Template>
  <TotalTime>205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Николета Черня</dc:creator>
  <cp:lastModifiedBy>Sergey Fomichv</cp:lastModifiedBy>
  <cp:revision>4</cp:revision>
  <dcterms:created xsi:type="dcterms:W3CDTF">2018-02-02T08:16:00Z</dcterms:created>
  <dcterms:modified xsi:type="dcterms:W3CDTF">2018-02-02T16:40:00Z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